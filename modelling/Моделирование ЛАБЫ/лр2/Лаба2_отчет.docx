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17" w:rsidRPr="001F083F" w:rsidRDefault="00363F17" w:rsidP="001F083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/>
          <w:b/>
          <w:sz w:val="24"/>
          <w:szCs w:val="24"/>
          <w:lang w:val="en-US"/>
        </w:rPr>
        <w:t>2</w:t>
      </w:r>
      <w:r w:rsidRPr="001F083F">
        <w:rPr>
          <w:rFonts w:ascii="Times New Roman" w:hAnsi="Times New Roman"/>
          <w:b/>
          <w:sz w:val="24"/>
          <w:szCs w:val="24"/>
        </w:rPr>
        <w:t>.</w:t>
      </w:r>
    </w:p>
    <w:p w:rsidR="00363F17" w:rsidRPr="001F083F" w:rsidRDefault="00363F17" w:rsidP="001F083F">
      <w:pPr>
        <w:jc w:val="center"/>
        <w:rPr>
          <w:rFonts w:ascii="Times New Roman" w:hAnsi="Times New Roman"/>
          <w:b/>
          <w:sz w:val="24"/>
          <w:szCs w:val="24"/>
        </w:rPr>
      </w:pPr>
      <w:r w:rsidRPr="001F083F">
        <w:rPr>
          <w:rFonts w:ascii="Times New Roman" w:hAnsi="Times New Roman"/>
          <w:b/>
          <w:sz w:val="24"/>
          <w:szCs w:val="24"/>
        </w:rPr>
        <w:t>Исследование устойчивости систем автоматического управления.</w:t>
      </w:r>
    </w:p>
    <w:p w:rsidR="00363F17" w:rsidRDefault="00363F17" w:rsidP="001F083F">
      <w:pPr>
        <w:jc w:val="center"/>
        <w:rPr>
          <w:rFonts w:ascii="Times New Roman" w:hAnsi="Times New Roman"/>
          <w:sz w:val="24"/>
          <w:szCs w:val="24"/>
        </w:rPr>
      </w:pPr>
      <w:r w:rsidRPr="001F083F">
        <w:rPr>
          <w:rFonts w:ascii="Times New Roman" w:hAnsi="Times New Roman"/>
          <w:sz w:val="24"/>
          <w:szCs w:val="24"/>
        </w:rPr>
        <w:t>Упражнение 1. Исследовать устойчивость сложной САУ заданной передаточной функцией из лабораторной работы № 2 (упражнение 3). Устойчивость проверить по методу Гурвица и по методу Михайлова.</w:t>
      </w:r>
    </w:p>
    <w:p w:rsidR="00363F17" w:rsidRPr="00DF47E4" w:rsidRDefault="00363F17" w:rsidP="001F08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МетодГурвица</w:t>
      </w:r>
      <w:r w:rsidRPr="00DF47E4">
        <w:rPr>
          <w:rFonts w:ascii="Times New Roman" w:hAnsi="Times New Roman"/>
          <w:sz w:val="24"/>
          <w:szCs w:val="24"/>
        </w:rPr>
        <w:t>.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f=u_gurv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n = 3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A=zeros(3,3);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A(2,1) = input(</w:t>
      </w:r>
      <w:r w:rsidRPr="001F083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Введитеа</w:t>
      </w:r>
      <w:r w:rsidRPr="001F083F">
        <w:rPr>
          <w:rFonts w:ascii="Courier New" w:hAnsi="Courier New" w:cs="Courier New"/>
          <w:color w:val="A020F0"/>
          <w:sz w:val="20"/>
          <w:szCs w:val="20"/>
          <w:lang w:val="en-US"/>
        </w:rPr>
        <w:t>0='</w:t>
      </w: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3F17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A(1,1) = input(</w:t>
      </w:r>
      <w:r>
        <w:rPr>
          <w:rFonts w:ascii="Courier New" w:hAnsi="Courier New" w:cs="Courier New"/>
          <w:color w:val="A020F0"/>
          <w:sz w:val="20"/>
          <w:szCs w:val="20"/>
        </w:rPr>
        <w:t>'Введите а1='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A(3,2) = A(1,1);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A(2,2) = input(</w:t>
      </w:r>
      <w:r w:rsidRPr="001F083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Введитеа</w:t>
      </w:r>
      <w:r w:rsidRPr="001F083F">
        <w:rPr>
          <w:rFonts w:ascii="Courier New" w:hAnsi="Courier New" w:cs="Courier New"/>
          <w:color w:val="A020F0"/>
          <w:sz w:val="20"/>
          <w:szCs w:val="20"/>
          <w:lang w:val="en-US"/>
        </w:rPr>
        <w:t>2='</w:t>
      </w: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3F17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A(3,3) = input(</w:t>
      </w:r>
      <w:r>
        <w:rPr>
          <w:rFonts w:ascii="Courier New" w:hAnsi="Courier New" w:cs="Courier New"/>
          <w:color w:val="A020F0"/>
          <w:sz w:val="20"/>
          <w:szCs w:val="20"/>
        </w:rPr>
        <w:t>'Введите а3='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A(1,2) = A(3,3);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A(1,3)=0;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A(2,3)=0;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A(3,1)=0;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A1=[A(1,1:2);A(2,1:2)];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b=0;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A(1,1)&gt;0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b=b+0;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b=b+1;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det(A1)&gt;0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b=b+0;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bookmarkStart w:id="0" w:name="_GoBack"/>
      <w:bookmarkEnd w:id="0"/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b=b+1;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det(A)&gt;0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b=b+0;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b=b+1;</w:t>
      </w:r>
    </w:p>
    <w:p w:rsidR="00363F17" w:rsidRPr="001F083F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083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63F17" w:rsidRPr="00896F81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83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896F81">
        <w:rPr>
          <w:rFonts w:ascii="Courier New" w:hAnsi="Courier New" w:cs="Courier New"/>
          <w:color w:val="000000"/>
          <w:sz w:val="20"/>
          <w:szCs w:val="20"/>
        </w:rPr>
        <w:t xml:space="preserve">==0 </w:t>
      </w:r>
      <w:r w:rsidRPr="001F083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r w:rsidRPr="00896F81">
        <w:rPr>
          <w:rFonts w:ascii="Courier New" w:hAnsi="Courier New" w:cs="Courier New"/>
          <w:color w:val="000000"/>
          <w:sz w:val="20"/>
          <w:szCs w:val="20"/>
        </w:rPr>
        <w:t>(</w:t>
      </w:r>
      <w:r w:rsidRPr="00896F81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Системаустойчива</w:t>
      </w:r>
      <w:r w:rsidRPr="00896F81">
        <w:rPr>
          <w:rFonts w:ascii="Courier New" w:hAnsi="Courier New" w:cs="Courier New"/>
          <w:color w:val="A020F0"/>
          <w:sz w:val="20"/>
          <w:szCs w:val="20"/>
        </w:rPr>
        <w:t>'</w:t>
      </w:r>
      <w:r w:rsidRPr="00896F8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F17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'Система неустойчива'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F17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63F17" w:rsidRPr="00896F81" w:rsidRDefault="00363F17" w:rsidP="001F0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63F17" w:rsidRPr="00896F81" w:rsidRDefault="00363F17" w:rsidP="00896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96F81">
        <w:rPr>
          <w:rFonts w:ascii="Courier New" w:hAnsi="Courier New" w:cs="Courier New"/>
          <w:color w:val="000000"/>
          <w:lang w:val="en-US"/>
        </w:rPr>
        <w:t>Введите а0=1</w:t>
      </w:r>
    </w:p>
    <w:p w:rsidR="00363F17" w:rsidRPr="00896F81" w:rsidRDefault="00363F17" w:rsidP="00896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96F81">
        <w:rPr>
          <w:rFonts w:ascii="Courier New" w:hAnsi="Courier New" w:cs="Courier New"/>
          <w:color w:val="000000"/>
          <w:lang w:val="en-US"/>
        </w:rPr>
        <w:t>Введите а1=6</w:t>
      </w:r>
    </w:p>
    <w:p w:rsidR="00363F17" w:rsidRPr="00896F81" w:rsidRDefault="00363F17" w:rsidP="00896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96F81">
        <w:rPr>
          <w:rFonts w:ascii="Courier New" w:hAnsi="Courier New" w:cs="Courier New"/>
          <w:color w:val="000000"/>
          <w:lang w:val="en-US"/>
        </w:rPr>
        <w:t>Введите а2=11</w:t>
      </w:r>
    </w:p>
    <w:p w:rsidR="00363F17" w:rsidRPr="00896F81" w:rsidRDefault="00363F17" w:rsidP="00896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96F81">
        <w:rPr>
          <w:rFonts w:ascii="Courier New" w:hAnsi="Courier New" w:cs="Courier New"/>
          <w:color w:val="000000"/>
          <w:lang w:val="en-US"/>
        </w:rPr>
        <w:t>Введите а3=6</w:t>
      </w:r>
    </w:p>
    <w:p w:rsidR="00363F17" w:rsidRPr="00896F81" w:rsidRDefault="00363F17" w:rsidP="00896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96F81">
        <w:rPr>
          <w:rFonts w:ascii="Courier New" w:hAnsi="Courier New" w:cs="Courier New"/>
          <w:color w:val="000000"/>
          <w:lang w:val="en-US"/>
        </w:rPr>
        <w:t>A =</w:t>
      </w:r>
    </w:p>
    <w:p w:rsidR="00363F17" w:rsidRPr="00896F81" w:rsidRDefault="00363F17" w:rsidP="00896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96F81">
        <w:rPr>
          <w:rFonts w:ascii="Courier New" w:hAnsi="Courier New" w:cs="Courier New"/>
          <w:color w:val="000000"/>
          <w:lang w:val="en-US"/>
        </w:rPr>
        <w:t xml:space="preserve">     6     6     0</w:t>
      </w:r>
    </w:p>
    <w:p w:rsidR="00363F17" w:rsidRPr="00896F81" w:rsidRDefault="00363F17" w:rsidP="00896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96F81">
        <w:rPr>
          <w:rFonts w:ascii="Courier New" w:hAnsi="Courier New" w:cs="Courier New"/>
          <w:color w:val="000000"/>
          <w:lang w:val="en-US"/>
        </w:rPr>
        <w:t xml:space="preserve">     1    11     0</w:t>
      </w:r>
    </w:p>
    <w:p w:rsidR="00363F17" w:rsidRPr="00896F81" w:rsidRDefault="00363F17" w:rsidP="00896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96F81">
        <w:rPr>
          <w:rFonts w:ascii="Courier New" w:hAnsi="Courier New" w:cs="Courier New"/>
          <w:color w:val="000000"/>
          <w:lang w:val="en-US"/>
        </w:rPr>
        <w:t xml:space="preserve">     0     6     6</w:t>
      </w:r>
    </w:p>
    <w:p w:rsidR="00363F17" w:rsidRDefault="00363F17" w:rsidP="00896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96F81">
        <w:rPr>
          <w:rFonts w:ascii="Courier New" w:hAnsi="Courier New" w:cs="Courier New"/>
          <w:color w:val="000000"/>
          <w:lang w:val="en-US"/>
        </w:rPr>
        <w:t>Системаустойчива</w:t>
      </w:r>
    </w:p>
    <w:p w:rsidR="00363F17" w:rsidRDefault="00363F17" w:rsidP="00896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63F17" w:rsidRDefault="00363F17" w:rsidP="00896F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96F81">
        <w:rPr>
          <w:rFonts w:ascii="Times New Roman" w:hAnsi="Times New Roman"/>
          <w:sz w:val="24"/>
          <w:szCs w:val="24"/>
        </w:rPr>
        <w:t>Метод Михайлова.</w:t>
      </w:r>
    </w:p>
    <w:p w:rsidR="00363F17" w:rsidRDefault="00363F17" w:rsidP="00896F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f=u_mikh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n=3</w:t>
      </w:r>
    </w:p>
    <w:p w:rsidR="00363F17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 = input(</w:t>
      </w:r>
      <w:r>
        <w:rPr>
          <w:rFonts w:ascii="Courier New" w:hAnsi="Courier New" w:cs="Courier New"/>
          <w:color w:val="A020F0"/>
          <w:sz w:val="20"/>
          <w:szCs w:val="20"/>
        </w:rPr>
        <w:t>'Введите а0='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F17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input(</w:t>
      </w:r>
      <w:r>
        <w:rPr>
          <w:rFonts w:ascii="Courier New" w:hAnsi="Courier New" w:cs="Courier New"/>
          <w:color w:val="A020F0"/>
          <w:sz w:val="20"/>
          <w:szCs w:val="20"/>
        </w:rPr>
        <w:t>'Введите а1='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F17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 = input(</w:t>
      </w:r>
      <w:r>
        <w:rPr>
          <w:rFonts w:ascii="Courier New" w:hAnsi="Courier New" w:cs="Courier New"/>
          <w:color w:val="A020F0"/>
          <w:sz w:val="20"/>
          <w:szCs w:val="20"/>
        </w:rPr>
        <w:t>'Введите а2='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F17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 = input(</w:t>
      </w:r>
      <w:r>
        <w:rPr>
          <w:rFonts w:ascii="Courier New" w:hAnsi="Courier New" w:cs="Courier New"/>
          <w:color w:val="A020F0"/>
          <w:sz w:val="20"/>
          <w:szCs w:val="20"/>
        </w:rPr>
        <w:t>'Введите а3='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F17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maxx=0; maxy=0; minx=0; miny=0;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w=0.01:0.005:5,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Njw= a0*((w*i)^3) + a1*((w*i)^2) + a2*(w*i) + a3;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 = real(Njw);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Im = imag(Njw);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(Re&gt;maxx)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maxx=Re;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(Im&gt;maxy)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maxy=Im;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(Re&lt;minx)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minx=Re;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(Im&lt;miny)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miny=Im;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plot(Re, Im, </w:t>
      </w:r>
      <w:r w:rsidRPr="00352F0A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r w:rsidRPr="00352F0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x=0; y=miny-20:0.1:maxy+20;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plot(x,y, </w:t>
      </w:r>
      <w:r w:rsidRPr="00352F0A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r w:rsidRPr="00352F0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x=minx-20:0.1:maxx+20; y=0;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plot(x,y, </w:t>
      </w:r>
      <w:r w:rsidRPr="00352F0A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r w:rsidRPr="00352F0A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352F0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63F17" w:rsidRPr="00352F0A" w:rsidRDefault="00363F17" w:rsidP="00352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F0A">
        <w:rPr>
          <w:rFonts w:ascii="Courier New" w:hAnsi="Courier New" w:cs="Courier New"/>
          <w:color w:val="000000"/>
          <w:sz w:val="20"/>
          <w:szCs w:val="20"/>
          <w:lang w:val="en-US"/>
        </w:rPr>
        <w:t>axis([minx-20 maxx+20 miny-20 maxy+20])</w:t>
      </w:r>
    </w:p>
    <w:p w:rsidR="00363F17" w:rsidRPr="00352F0A" w:rsidRDefault="00363F17" w:rsidP="004E0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63F17" w:rsidRPr="004E0052" w:rsidRDefault="00363F17" w:rsidP="004E0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63F17" w:rsidRPr="004E0052" w:rsidRDefault="00363F17" w:rsidP="004E0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E0052">
        <w:rPr>
          <w:rFonts w:ascii="Courier New" w:hAnsi="Courier New" w:cs="Courier New"/>
          <w:color w:val="000000"/>
          <w:lang w:val="en-US"/>
        </w:rPr>
        <w:t>Введите а0=1</w:t>
      </w:r>
    </w:p>
    <w:p w:rsidR="00363F17" w:rsidRPr="004E0052" w:rsidRDefault="00363F17" w:rsidP="004E0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E0052">
        <w:rPr>
          <w:rFonts w:ascii="Courier New" w:hAnsi="Courier New" w:cs="Courier New"/>
          <w:color w:val="000000"/>
          <w:lang w:val="en-US"/>
        </w:rPr>
        <w:t>Введите а1=6</w:t>
      </w:r>
    </w:p>
    <w:p w:rsidR="00363F17" w:rsidRPr="004E0052" w:rsidRDefault="00363F17" w:rsidP="004E0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E0052">
        <w:rPr>
          <w:rFonts w:ascii="Courier New" w:hAnsi="Courier New" w:cs="Courier New"/>
          <w:color w:val="000000"/>
          <w:lang w:val="en-US"/>
        </w:rPr>
        <w:t>Введите а2=11</w:t>
      </w:r>
    </w:p>
    <w:p w:rsidR="00363F17" w:rsidRPr="004E0052" w:rsidRDefault="00363F17" w:rsidP="004E0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E0052">
        <w:rPr>
          <w:rFonts w:ascii="Courier New" w:hAnsi="Courier New" w:cs="Courier New"/>
          <w:color w:val="000000"/>
          <w:lang w:val="en-US"/>
        </w:rPr>
        <w:t>Введите а3=6</w:t>
      </w:r>
    </w:p>
    <w:p w:rsidR="00363F17" w:rsidRDefault="00363F17" w:rsidP="001F083F">
      <w:pPr>
        <w:rPr>
          <w:rFonts w:ascii="Times New Roman" w:hAnsi="Times New Roman"/>
          <w:noProof/>
          <w:sz w:val="24"/>
          <w:szCs w:val="24"/>
          <w:lang w:val="en-US" w:eastAsia="ru-RU"/>
        </w:rPr>
      </w:pPr>
    </w:p>
    <w:p w:rsidR="00363F17" w:rsidRPr="00352F0A" w:rsidRDefault="00363F17" w:rsidP="001F083F">
      <w:pPr>
        <w:rPr>
          <w:rFonts w:ascii="Times New Roman" w:hAnsi="Times New Roman"/>
          <w:sz w:val="24"/>
          <w:szCs w:val="24"/>
          <w:lang w:val="en-US"/>
        </w:rPr>
      </w:pPr>
      <w:r w:rsidRPr="00C459DD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420pt;height:312pt;visibility:visible">
            <v:imagedata r:id="rId4" o:title=""/>
          </v:shape>
        </w:pict>
      </w:r>
    </w:p>
    <w:sectPr w:rsidR="00363F17" w:rsidRPr="00352F0A" w:rsidSect="00352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24B2"/>
    <w:rsid w:val="000412BA"/>
    <w:rsid w:val="00180604"/>
    <w:rsid w:val="001F083F"/>
    <w:rsid w:val="00352F0A"/>
    <w:rsid w:val="00363F17"/>
    <w:rsid w:val="004E0052"/>
    <w:rsid w:val="00896F81"/>
    <w:rsid w:val="00B16349"/>
    <w:rsid w:val="00BA4A4E"/>
    <w:rsid w:val="00BA6718"/>
    <w:rsid w:val="00C459DD"/>
    <w:rsid w:val="00DF47E4"/>
    <w:rsid w:val="00E124B2"/>
    <w:rsid w:val="00F00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60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E0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E00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2</Pages>
  <Words>221</Words>
  <Characters>1260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Gurin</dc:creator>
  <cp:keywords/>
  <dc:description/>
  <cp:lastModifiedBy>ntuser</cp:lastModifiedBy>
  <cp:revision>8</cp:revision>
  <dcterms:created xsi:type="dcterms:W3CDTF">2015-03-31T08:09:00Z</dcterms:created>
  <dcterms:modified xsi:type="dcterms:W3CDTF">2015-03-31T11:27:00Z</dcterms:modified>
</cp:coreProperties>
</file>